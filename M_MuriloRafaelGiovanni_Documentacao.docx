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32536">
                                    <w:pPr>
                                      <w:pStyle w:val="Subttulo1"/>
                                    </w:pPr>
                                    <w:r>
                                      <w:t xml:space="preserve">HROADS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32536">
                              <w:pPr>
                                <w:pStyle w:val="Subttulo1"/>
                              </w:pPr>
                              <w:r>
                                <w:t xml:space="preserve">HROADS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6474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6474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132536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536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Giovanni Rodrigues</w:t>
                                </w:r>
                              </w:p>
                              <w:p w:rsidR="00243DD5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Murilo Milani</w:t>
                                </w:r>
                              </w:p>
                              <w:p w:rsidR="00243DD5" w:rsidRDefault="00243DD5" w:rsidP="00243DD5">
                                <w:pPr>
                                  <w:spacing w:line="240" w:lineRule="auto"/>
                                </w:pPr>
                                <w:r>
                                  <w:t>Rafael Pieri</w:t>
                                </w:r>
                              </w:p>
                              <w:p w:rsidR="00243DD5" w:rsidRDefault="00243DD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margin-left:0;margin-top:266.4pt;width:185.9pt;height:75.7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:rsidR="00132536" w:rsidRDefault="00243DD5" w:rsidP="00243DD5">
                          <w:pPr>
                            <w:spacing w:line="240" w:lineRule="auto"/>
                          </w:pPr>
                          <w:r>
                            <w:t>Giovanni Rodrigues</w:t>
                          </w:r>
                        </w:p>
                        <w:p w:rsidR="00243DD5" w:rsidRDefault="00243DD5" w:rsidP="00243DD5">
                          <w:pPr>
                            <w:spacing w:line="240" w:lineRule="auto"/>
                          </w:pPr>
                          <w:r>
                            <w:t>Murilo Milani</w:t>
                          </w:r>
                        </w:p>
                        <w:p w:rsidR="00243DD5" w:rsidRDefault="00243DD5" w:rsidP="00243DD5">
                          <w:pPr>
                            <w:spacing w:line="240" w:lineRule="auto"/>
                          </w:pPr>
                          <w:r>
                            <w:t>Rafael Pieri</w:t>
                          </w:r>
                        </w:p>
                        <w:p w:rsidR="00243DD5" w:rsidRDefault="00243DD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6474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6474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6474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6474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6474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6474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6474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6474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6474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4A0592" w:rsidRDefault="00193E80">
      <w:r>
        <w:t>Este documento tem como objetivo demonstrar todas as funcionalidades da plataforma</w:t>
      </w:r>
      <w:r w:rsidR="00CC7384">
        <w:t xml:space="preserve"> </w:t>
      </w:r>
      <w:r w:rsidR="00132536" w:rsidRPr="00132536">
        <w:rPr>
          <w:rFonts w:cstheme="majorHAnsi"/>
        </w:rPr>
        <w:t>HROADS</w:t>
      </w:r>
      <w:r w:rsidR="00132536">
        <w:rPr>
          <w:rFonts w:cstheme="majorHAnsi"/>
        </w:rPr>
        <w:t xml:space="preserve">, que </w:t>
      </w:r>
      <w:r w:rsidR="00132536" w:rsidRPr="00132536">
        <w:rPr>
          <w:rFonts w:cstheme="majorHAnsi"/>
        </w:rPr>
        <w:t>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193E80" w:rsidRDefault="00193E80" w:rsidP="00193E80">
      <w:bookmarkStart w:id="4" w:name="_Toc533767846"/>
      <w:r>
        <w:t>O</w:t>
      </w:r>
      <w:r w:rsidR="00132536">
        <w:t xml:space="preserve"> HROADS tem a principal função de exibir e personalizar a composição das personagens.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4"/>
    </w:p>
    <w:p w:rsidR="008A7F37" w:rsidRDefault="00132536">
      <w:r>
        <w:t xml:space="preserve">O projeto permite adicionar personagens, assim como suas características, sendo classes, habilidades, mana, vida, data de criação, data de atualização, e até mesmo o nome. Assim podendo exibi-los de diversas formas como o cliente desejar. 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193E80"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193E80" w:rsidRDefault="00193E80" w:rsidP="00193E80">
      <w:r>
        <w:t>O modelo Lógico que mais se aproxima do banco de dados.</w:t>
      </w:r>
    </w:p>
    <w:p w:rsidR="00CC7384" w:rsidRDefault="00CC7384" w:rsidP="00193E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5224</wp:posOffset>
            </wp:positionV>
            <wp:extent cx="4581085" cy="3382010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3).png"/>
                    <pic:cNvPicPr/>
                  </pic:nvPicPr>
                  <pic:blipFill rotWithShape="1">
                    <a:blip r:embed="rId11"/>
                    <a:srcRect l="25768" t="23662" r="26537" b="17848"/>
                    <a:stretch/>
                  </pic:blipFill>
                  <pic:spPr bwMode="auto">
                    <a:xfrm>
                      <a:off x="0" y="0"/>
                      <a:ext cx="4581085" cy="338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E80" w:rsidRDefault="00193E80" w:rsidP="00193E80"/>
    <w:p w:rsidR="00193E80" w:rsidRPr="00193E80" w:rsidRDefault="00193E80" w:rsidP="00193E80"/>
    <w:p w:rsidR="00CC7384" w:rsidRDefault="00CC7384" w:rsidP="008A7F37">
      <w:pPr>
        <w:pStyle w:val="cabealho2"/>
      </w:pPr>
      <w:bookmarkStart w:id="7" w:name="_Toc533767849"/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Default="00CC7384" w:rsidP="008A7F37">
      <w:pPr>
        <w:pStyle w:val="cabealho2"/>
      </w:pPr>
    </w:p>
    <w:p w:rsidR="00193E80" w:rsidRDefault="00C92BD1" w:rsidP="008A7F37">
      <w:pPr>
        <w:pStyle w:val="cabealho2"/>
      </w:pPr>
      <w:r>
        <w:t>Modelo Físico</w:t>
      </w:r>
      <w:bookmarkStart w:id="8" w:name="_Toc533767850"/>
      <w:bookmarkEnd w:id="7"/>
    </w:p>
    <w:p w:rsidR="00193E80" w:rsidRDefault="00193E80" w:rsidP="00193E80">
      <w:r>
        <w:t>O modelo físico é um teste para validar os valores que serão inseridos.</w:t>
      </w:r>
    </w:p>
    <w:p w:rsidR="00CC7384" w:rsidRDefault="00CC7384" w:rsidP="00193E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6709996" cy="22955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4).png"/>
                    <pic:cNvPicPr/>
                  </pic:nvPicPr>
                  <pic:blipFill rotWithShape="1">
                    <a:blip r:embed="rId12"/>
                    <a:srcRect l="1330" t="26320" r="10269" b="25292"/>
                    <a:stretch/>
                  </pic:blipFill>
                  <pic:spPr bwMode="auto">
                    <a:xfrm>
                      <a:off x="0" y="0"/>
                      <a:ext cx="6709996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384" w:rsidRDefault="00CC7384" w:rsidP="00193E80">
      <w:pPr>
        <w:rPr>
          <w:noProof/>
        </w:rPr>
      </w:pPr>
    </w:p>
    <w:p w:rsidR="00193E80" w:rsidRPr="00193E80" w:rsidRDefault="00193E80" w:rsidP="00193E80">
      <w:pPr>
        <w:rPr>
          <w:noProof/>
        </w:rPr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193E80" w:rsidRDefault="00193E80" w:rsidP="008A7F37">
      <w:pPr>
        <w:pStyle w:val="cabealho2"/>
      </w:pPr>
    </w:p>
    <w:p w:rsidR="00CC7384" w:rsidRDefault="00CC7384" w:rsidP="008A7F37">
      <w:pPr>
        <w:pStyle w:val="cabealho2"/>
      </w:pPr>
    </w:p>
    <w:p w:rsidR="00CC7384" w:rsidRPr="00CC7384" w:rsidRDefault="00CC7384" w:rsidP="00CC7384"/>
    <w:p w:rsidR="00C92BD1" w:rsidRDefault="00C92BD1" w:rsidP="008A7F37">
      <w:pPr>
        <w:pStyle w:val="cabealho2"/>
      </w:pPr>
      <w:r>
        <w:lastRenderedPageBreak/>
        <w:t>Modelo Conceitual</w:t>
      </w:r>
      <w:bookmarkEnd w:id="8"/>
    </w:p>
    <w:p w:rsidR="00193E80" w:rsidRDefault="00193E80">
      <w:r>
        <w:t xml:space="preserve">O modelo conceitual é uma visualização dos “caminhos” </w:t>
      </w:r>
      <w:proofErr w:type="gramStart"/>
      <w:r>
        <w:t>que  os</w:t>
      </w:r>
      <w:proofErr w:type="gramEnd"/>
      <w:r>
        <w:t xml:space="preserve"> dados  percorrem, assim como as suas  cardinalidades</w:t>
      </w:r>
    </w:p>
    <w:p w:rsidR="00CC7384" w:rsidRDefault="00CC73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3657600" cy="3957983"/>
            <wp:effectExtent l="0" t="0" r="0" b="444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2).png"/>
                    <pic:cNvPicPr/>
                  </pic:nvPicPr>
                  <pic:blipFill rotWithShape="1">
                    <a:blip r:embed="rId13"/>
                    <a:srcRect l="33565" t="23131" r="32037" b="17316"/>
                    <a:stretch/>
                  </pic:blipFill>
                  <pic:spPr bwMode="auto">
                    <a:xfrm>
                      <a:off x="0" y="0"/>
                      <a:ext cx="3657600" cy="395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E80" w:rsidRDefault="00193E80">
      <w:pPr>
        <w:sectPr w:rsidR="00193E80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CC7384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CC7384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CC7384" w:rsidRDefault="00CC738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CC7384">
              <w:rPr>
                <w:rFonts w:asciiTheme="minorHAnsi" w:hAnsiTheme="minorHAnsi"/>
                <w:b w:val="0"/>
                <w:color w:val="auto"/>
                <w:sz w:val="20"/>
              </w:rPr>
              <w:t>FEITO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744" w:rsidRDefault="00664744">
      <w:pPr>
        <w:spacing w:after="0" w:line="240" w:lineRule="auto"/>
      </w:pPr>
      <w:r>
        <w:separator/>
      </w:r>
    </w:p>
  </w:endnote>
  <w:endnote w:type="continuationSeparator" w:id="0">
    <w:p w:rsidR="00664744" w:rsidRDefault="0066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6474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744" w:rsidRDefault="00664744">
      <w:pPr>
        <w:spacing w:after="0" w:line="240" w:lineRule="auto"/>
      </w:pPr>
      <w:r>
        <w:separator/>
      </w:r>
    </w:p>
  </w:footnote>
  <w:footnote w:type="continuationSeparator" w:id="0">
    <w:p w:rsidR="00664744" w:rsidRDefault="00664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2536"/>
    <w:rsid w:val="00173F68"/>
    <w:rsid w:val="00193E80"/>
    <w:rsid w:val="001E537E"/>
    <w:rsid w:val="00243DD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4744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86B49"/>
    <w:rsid w:val="00A967A8"/>
    <w:rsid w:val="00B36547"/>
    <w:rsid w:val="00BB5B9E"/>
    <w:rsid w:val="00BD3832"/>
    <w:rsid w:val="00C26497"/>
    <w:rsid w:val="00C86073"/>
    <w:rsid w:val="00C92BD1"/>
    <w:rsid w:val="00CC7384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00E41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F5CE3"/>
    <w:rsid w:val="00571EE0"/>
    <w:rsid w:val="00973EE1"/>
    <w:rsid w:val="00AC3D2E"/>
    <w:rsid w:val="00F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791761-FB28-4342-96AC-4F3583C1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432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Rafael Pieri Almeida</cp:lastModifiedBy>
  <cp:revision>2</cp:revision>
  <dcterms:created xsi:type="dcterms:W3CDTF">2019-08-09T13:45:00Z</dcterms:created>
  <dcterms:modified xsi:type="dcterms:W3CDTF">2019-08-09T13:45:00Z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